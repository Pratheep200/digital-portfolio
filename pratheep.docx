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403F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D4D6807" wp14:editId="7D9CB8B8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AA869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BD51C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5D4D6807" id="Group 8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338AA869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5E9BD51C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69B43AFB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1E82A5DA" w14:textId="10373343" w:rsidR="00CA1F0E" w:rsidRDefault="00A4638E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0B6524E" wp14:editId="03EED809">
                  <wp:extent cx="2261167" cy="2331720"/>
                  <wp:effectExtent l="0" t="0" r="6350" b="0"/>
                  <wp:docPr id="10620714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071428" name="Picture 10620714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812" cy="233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15216481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3D196734" w14:textId="70170822" w:rsidR="00CA1F0E" w:rsidRPr="00CA1F0E" w:rsidRDefault="00A4638E" w:rsidP="00CA1F0E">
            <w:pPr>
              <w:pStyle w:val="Address"/>
            </w:pPr>
            <w:r>
              <w:t>Beast</w:t>
            </w:r>
          </w:p>
          <w:p w14:paraId="12991487" w14:textId="318C8F1F" w:rsidR="00CA1F0E" w:rsidRPr="00CA1F0E" w:rsidRDefault="00A4638E" w:rsidP="00CA1F0E">
            <w:pPr>
              <w:pStyle w:val="Address"/>
            </w:pPr>
            <w:r>
              <w:t>Web designer</w:t>
            </w:r>
          </w:p>
          <w:p w14:paraId="31AAEDDA" w14:textId="77777777" w:rsidR="00A4638E" w:rsidRDefault="00A4638E" w:rsidP="00CA1F0E">
            <w:pPr>
              <w:pStyle w:val="Address"/>
            </w:pPr>
            <w:proofErr w:type="spellStart"/>
            <w:r>
              <w:t>Ishow</w:t>
            </w:r>
            <w:proofErr w:type="spellEnd"/>
            <w:r>
              <w:t xml:space="preserve"> speed agency</w:t>
            </w:r>
          </w:p>
          <w:p w14:paraId="65BE6EB3" w14:textId="2146695A" w:rsidR="00CA1F0E" w:rsidRPr="00CA1F0E" w:rsidRDefault="00A4638E" w:rsidP="00CA1F0E">
            <w:pPr>
              <w:pStyle w:val="Address"/>
            </w:pPr>
            <w:proofErr w:type="spellStart"/>
            <w:r>
              <w:t>keezhkulam</w:t>
            </w:r>
            <w:proofErr w:type="spellEnd"/>
          </w:p>
          <w:p w14:paraId="55A9AF3B" w14:textId="21972941" w:rsidR="00CA1F0E" w:rsidRDefault="00A4638E" w:rsidP="00CA1F0E">
            <w:pPr>
              <w:pStyle w:val="Address"/>
            </w:pPr>
            <w:r>
              <w:t>pattanam</w:t>
            </w:r>
            <w:r w:rsidR="004063BF">
              <w:t>,629168</w:t>
            </w:r>
          </w:p>
        </w:tc>
      </w:tr>
      <w:tr w:rsidR="00CA1F0E" w14:paraId="5632D316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42479323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4EE48B64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50B70AB8" w14:textId="399779F7" w:rsidR="004063BF" w:rsidRDefault="004063BF" w:rsidP="004063B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19231C06" w14:textId="77777777" w:rsidR="004063BF" w:rsidRDefault="004063BF" w:rsidP="004063BF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ManonmaniamSundaranarUniversity</w:t>
            </w:r>
            <w:proofErr w:type="spellEnd"/>
          </w:p>
          <w:p w14:paraId="72F6CA39" w14:textId="77777777" w:rsidR="004063BF" w:rsidRDefault="004063BF" w:rsidP="004063BF"/>
          <w:p w14:paraId="00B8E7D2" w14:textId="77777777" w:rsidR="004063BF" w:rsidRPr="00BF09B3" w:rsidRDefault="004063BF" w:rsidP="004063BF"/>
          <w:p w14:paraId="50A2012F" w14:textId="77777777" w:rsidR="004063BF" w:rsidRDefault="004063BF" w:rsidP="004063BF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14:paraId="7214541F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10EC0BB9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4A8A5F65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397A7F75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2B787636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475BACC4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22FFA90E" w14:textId="77777777" w:rsidR="004063BF" w:rsidRDefault="004063BF" w:rsidP="004063B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45054D5C" w14:textId="77777777" w:rsidR="004063BF" w:rsidRDefault="004063BF" w:rsidP="004063BF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7775A300" w14:textId="77777777" w:rsidR="004063BF" w:rsidRDefault="004063BF" w:rsidP="004063BF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  <w:p w14:paraId="557BA5F0" w14:textId="1CD92040" w:rsidR="00CA1F0E" w:rsidRPr="00BF09B3" w:rsidRDefault="00CA1F0E" w:rsidP="00CA1F0E"/>
          <w:p w14:paraId="4CCFAD29" w14:textId="132A0C42" w:rsidR="00CA1F0E" w:rsidRDefault="00CA1F0E" w:rsidP="00CA1F0E"/>
        </w:tc>
      </w:tr>
      <w:tr w:rsidR="00CA1F0E" w14:paraId="4428D39D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76D8E0FC" w14:textId="35841F1E" w:rsidR="00CA1F0E" w:rsidRPr="004063BF" w:rsidRDefault="00A4638E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56"/>
                <w:szCs w:val="56"/>
              </w:rPr>
            </w:pPr>
            <w:r>
              <w:rPr>
                <w:sz w:val="56"/>
                <w:szCs w:val="56"/>
              </w:rPr>
              <w:t>pratheep</w:t>
            </w:r>
          </w:p>
          <w:p w14:paraId="793C1642" w14:textId="1C0B559D" w:rsidR="00CA1F0E" w:rsidRPr="00CA1F0E" w:rsidRDefault="00A4638E" w:rsidP="00CA1F0E">
            <w:pPr>
              <w:pStyle w:val="Subtitle"/>
            </w:pPr>
            <w:r>
              <w:rPr>
                <w:spacing w:val="0"/>
                <w:w w:val="100"/>
              </w:rPr>
              <w:t>Web designer</w:t>
            </w:r>
          </w:p>
        </w:tc>
        <w:tc>
          <w:tcPr>
            <w:tcW w:w="450" w:type="dxa"/>
            <w:vMerge/>
          </w:tcPr>
          <w:p w14:paraId="112EE5C7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4F31CA40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56AAE44C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1782526E8E044E44B4AF32B8DB1C7CCA"/>
              </w:placeholder>
              <w:temporary/>
              <w:showingPlcHdr/>
              <w15:appearance w15:val="hidden"/>
            </w:sdtPr>
            <w:sdtContent>
              <w:p w14:paraId="6D4B0A1F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883645FA859446CA9A26C0D7B641EAF"/>
              </w:placeholder>
              <w:temporary/>
              <w:showingPlcHdr/>
              <w15:appearance w15:val="hidden"/>
            </w:sdtPr>
            <w:sdtContent>
              <w:p w14:paraId="72D02A2A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6EE8478" w14:textId="1C967207" w:rsidR="00CA1F0E" w:rsidRDefault="004063BF" w:rsidP="00CA1F0E">
            <w:pPr>
              <w:pStyle w:val="ContactDetails"/>
            </w:pPr>
            <w:r>
              <w:t>7</w:t>
            </w:r>
            <w:r w:rsidR="00A4638E">
              <w:t>565273412</w:t>
            </w:r>
          </w:p>
          <w:p w14:paraId="55AD61B3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902AE17163EF4FBFB8D06A0B53CB3658"/>
              </w:placeholder>
              <w:temporary/>
              <w:showingPlcHdr/>
              <w15:appearance w15:val="hidden"/>
            </w:sdtPr>
            <w:sdtContent>
              <w:p w14:paraId="7789E19F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7FA1898B" w14:textId="0A8E9B07" w:rsidR="00CA1F0E" w:rsidRPr="00A751B0" w:rsidRDefault="004063BF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pparthee4@gmail.com</w:t>
            </w:r>
          </w:p>
        </w:tc>
        <w:tc>
          <w:tcPr>
            <w:tcW w:w="450" w:type="dxa"/>
            <w:vMerge/>
          </w:tcPr>
          <w:p w14:paraId="73269234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9C3C6B5" w14:textId="77777777" w:rsidR="00CA1F0E" w:rsidRDefault="00CA1F0E" w:rsidP="00CA1F0E">
            <w:pPr>
              <w:pStyle w:val="Heading1"/>
            </w:pPr>
          </w:p>
        </w:tc>
      </w:tr>
    </w:tbl>
    <w:p w14:paraId="75050994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857C" w14:textId="77777777" w:rsidR="005D6332" w:rsidRDefault="005D6332" w:rsidP="00C51CF5">
      <w:r>
        <w:separator/>
      </w:r>
    </w:p>
  </w:endnote>
  <w:endnote w:type="continuationSeparator" w:id="0">
    <w:p w14:paraId="50ED0B80" w14:textId="77777777" w:rsidR="005D6332" w:rsidRDefault="005D6332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DCCB" w14:textId="77777777" w:rsidR="005D6332" w:rsidRDefault="005D6332" w:rsidP="00C51CF5">
      <w:r>
        <w:separator/>
      </w:r>
    </w:p>
  </w:footnote>
  <w:footnote w:type="continuationSeparator" w:id="0">
    <w:p w14:paraId="1B7C80BE" w14:textId="77777777" w:rsidR="005D6332" w:rsidRDefault="005D6332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1958">
    <w:abstractNumId w:val="0"/>
  </w:num>
  <w:num w:numId="2" w16cid:durableId="8783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BF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400054"/>
    <w:rsid w:val="004063BF"/>
    <w:rsid w:val="00536817"/>
    <w:rsid w:val="00572086"/>
    <w:rsid w:val="00597871"/>
    <w:rsid w:val="005C6EE0"/>
    <w:rsid w:val="005D47DE"/>
    <w:rsid w:val="005D6332"/>
    <w:rsid w:val="005F364E"/>
    <w:rsid w:val="0062123A"/>
    <w:rsid w:val="00635EF0"/>
    <w:rsid w:val="00646E75"/>
    <w:rsid w:val="00663587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4638E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848EE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604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82526E8E044E44B4AF32B8DB1C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A30E-0928-465C-9938-59AE96050E21}"/>
      </w:docPartPr>
      <w:docPartBody>
        <w:p w:rsidR="00000000" w:rsidRDefault="00000000">
          <w:pPr>
            <w:pStyle w:val="1782526E8E044E44B4AF32B8DB1C7CCA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F883645FA859446CA9A26C0D7B641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10BF-FEAE-455C-B422-E045E3779C1F}"/>
      </w:docPartPr>
      <w:docPartBody>
        <w:p w:rsidR="00000000" w:rsidRDefault="00000000">
          <w:pPr>
            <w:pStyle w:val="F883645FA859446CA9A26C0D7B641EAF"/>
          </w:pPr>
          <w:r w:rsidRPr="004D3011">
            <w:t>PHONE:</w:t>
          </w:r>
        </w:p>
      </w:docPartBody>
    </w:docPart>
    <w:docPart>
      <w:docPartPr>
        <w:name w:val="902AE17163EF4FBFB8D06A0B53CB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0DA4-7047-4BD6-B292-115B387794D5}"/>
      </w:docPartPr>
      <w:docPartBody>
        <w:p w:rsidR="00000000" w:rsidRDefault="00000000">
          <w:pPr>
            <w:pStyle w:val="902AE17163EF4FBFB8D06A0B53CB365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5F"/>
    <w:rsid w:val="008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4F6753C1E474899FA03F37C62242C">
    <w:name w:val="CFD4F6753C1E474899FA03F37C62242C"/>
  </w:style>
  <w:style w:type="paragraph" w:customStyle="1" w:styleId="8FD2682BB02E437CA0BEAE62C04713F4">
    <w:name w:val="8FD2682BB02E437CA0BEAE62C04713F4"/>
  </w:style>
  <w:style w:type="paragraph" w:customStyle="1" w:styleId="759A62B54425425D84900B1A673D52F1">
    <w:name w:val="759A62B54425425D84900B1A673D52F1"/>
  </w:style>
  <w:style w:type="paragraph" w:customStyle="1" w:styleId="C796B41A88AD43CD8CDF103453AB5183">
    <w:name w:val="C796B41A88AD43CD8CDF103453AB5183"/>
  </w:style>
  <w:style w:type="paragraph" w:customStyle="1" w:styleId="B20A2D2064944D94931C78F6CD805FFE">
    <w:name w:val="B20A2D2064944D94931C78F6CD805FFE"/>
  </w:style>
  <w:style w:type="paragraph" w:customStyle="1" w:styleId="1AEA2C14566F489187B11ADBBE6E7E18">
    <w:name w:val="1AEA2C14566F489187B11ADBBE6E7E1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2E864B00053D49E687C194016D8B0498">
    <w:name w:val="2E864B00053D49E687C194016D8B0498"/>
  </w:style>
  <w:style w:type="paragraph" w:customStyle="1" w:styleId="4C9144EB8EBD4690982940E6AFFE8979">
    <w:name w:val="4C9144EB8EBD4690982940E6AFFE8979"/>
  </w:style>
  <w:style w:type="paragraph" w:customStyle="1" w:styleId="3E90BBB05257492F91039B5B21C95B00">
    <w:name w:val="3E90BBB05257492F91039B5B21C95B00"/>
  </w:style>
  <w:style w:type="paragraph" w:customStyle="1" w:styleId="703F60AEE1F84954AAB2A155C5CB98BE">
    <w:name w:val="703F60AEE1F84954AAB2A155C5CB98BE"/>
  </w:style>
  <w:style w:type="paragraph" w:customStyle="1" w:styleId="2B2A2FA87303492681E02EA792B1E10B">
    <w:name w:val="2B2A2FA87303492681E02EA792B1E10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1782526E8E044E44B4AF32B8DB1C7CCA">
    <w:name w:val="1782526E8E044E44B4AF32B8DB1C7CCA"/>
  </w:style>
  <w:style w:type="paragraph" w:customStyle="1" w:styleId="F883645FA859446CA9A26C0D7B641EAF">
    <w:name w:val="F883645FA859446CA9A26C0D7B641EAF"/>
  </w:style>
  <w:style w:type="paragraph" w:customStyle="1" w:styleId="09B3C084C7A343ADB769F4F0B12BA7BA">
    <w:name w:val="09B3C084C7A343ADB769F4F0B12BA7BA"/>
  </w:style>
  <w:style w:type="paragraph" w:customStyle="1" w:styleId="DB8DB4A73635438495A882A6A422ACDB">
    <w:name w:val="DB8DB4A73635438495A882A6A422ACDB"/>
  </w:style>
  <w:style w:type="paragraph" w:customStyle="1" w:styleId="739020C3A5D6478CBDF23C2DBBC96D9F">
    <w:name w:val="739020C3A5D6478CBDF23C2DBBC96D9F"/>
  </w:style>
  <w:style w:type="paragraph" w:customStyle="1" w:styleId="902AE17163EF4FBFB8D06A0B53CB3658">
    <w:name w:val="902AE17163EF4FBFB8D06A0B53CB3658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CAB100C49C1D45C18183A9963370F9E0">
    <w:name w:val="CAB100C49C1D45C18183A9963370F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2023-10-27T06:46:00Z</dcterms:created>
  <dcterms:modified xsi:type="dcterms:W3CDTF">2023-10-27T06:46:00Z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